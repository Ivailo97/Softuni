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1BB0B2" w:rsidR="0086153C" w:rsidRDefault="00D16A85" w:rsidP="00984FD4">
      <w:pPr>
        <w:pStyle w:val="Heading1"/>
        <w:jc w:val="center"/>
        <w:rPr>
          <w:lang w:val="en-US"/>
        </w:rPr>
      </w:pPr>
      <w:r>
        <w:rPr>
          <w:lang w:val="en-US"/>
        </w:rPr>
        <w:t>Exercise: Objects and Classes</w:t>
      </w:r>
    </w:p>
    <w:p w14:paraId="02F972A7" w14:textId="77777777" w:rsidR="00344B50" w:rsidRPr="00344B50" w:rsidRDefault="00344B50" w:rsidP="00344B50">
      <w:pPr>
        <w:spacing w:before="80" w:after="120"/>
        <w:rPr>
          <w:rFonts w:asciiTheme="minorHAnsi" w:eastAsiaTheme="minorHAnsi" w:hAnsiTheme="minorHAnsi" w:cstheme="minorBidi"/>
          <w:b/>
          <w:lang w:val="en-US"/>
        </w:rPr>
      </w:pPr>
      <w:r w:rsidRPr="00344B50">
        <w:rPr>
          <w:rFonts w:asciiTheme="minorHAnsi" w:eastAsiaTheme="minorHAnsi" w:hAnsiTheme="minorHAnsi" w:cstheme="minorBidi"/>
          <w:lang w:val="en-US"/>
        </w:rPr>
        <w:t xml:space="preserve">Problems for exercises and homework for the </w:t>
      </w:r>
      <w:hyperlink r:id="rId5" w:history="1">
        <w:r w:rsidRPr="00344B50">
          <w:rPr>
            <w:rFonts w:asciiTheme="minorHAnsi" w:eastAsiaTheme="minorHAnsi" w:hAnsiTheme="minorHAnsi" w:cstheme="minorBidi"/>
            <w:color w:val="0000FF" w:themeColor="hyperlink"/>
            <w:u w:val="single"/>
            <w:lang w:val="en-US"/>
          </w:rPr>
          <w:t xml:space="preserve">"Technology Fundamentals" course @ </w:t>
        </w:r>
        <w:proofErr w:type="spellStart"/>
        <w:r w:rsidRPr="00344B50">
          <w:rPr>
            <w:rFonts w:asciiTheme="minorHAnsi" w:eastAsiaTheme="minorHAnsi" w:hAnsiTheme="minorHAnsi" w:cstheme="minorBidi"/>
            <w:color w:val="0000FF" w:themeColor="hyperlink"/>
            <w:u w:val="single"/>
            <w:lang w:val="en-US"/>
          </w:rPr>
          <w:t>SoftUni</w:t>
        </w:r>
        <w:proofErr w:type="spellEnd"/>
      </w:hyperlink>
      <w:r w:rsidRPr="00344B50">
        <w:rPr>
          <w:rFonts w:asciiTheme="minorHAnsi" w:eastAsiaTheme="minorHAnsi" w:hAnsiTheme="minorHAnsi" w:cstheme="minorBidi"/>
          <w:lang w:val="en-US"/>
        </w:rPr>
        <w:t>.</w:t>
      </w:r>
    </w:p>
    <w:p w14:paraId="5174B7FD" w14:textId="75171D44" w:rsidR="00984FD4" w:rsidRDefault="00344B50" w:rsidP="00344B50">
      <w:pPr>
        <w:spacing w:before="80" w:after="120"/>
        <w:rPr>
          <w:rFonts w:asciiTheme="minorHAnsi" w:eastAsiaTheme="minorHAnsi" w:hAnsiTheme="minorHAnsi" w:cstheme="minorBidi"/>
          <w:lang w:val="en-US"/>
        </w:rPr>
      </w:pPr>
      <w:r w:rsidRPr="00344B50">
        <w:rPr>
          <w:rFonts w:asciiTheme="minorHAnsi" w:eastAsiaTheme="minorHAnsi" w:hAnsiTheme="minorHAnsi" w:cstheme="minorBidi"/>
          <w:lang w:val="en-US"/>
        </w:rPr>
        <w:t xml:space="preserve">You can check your solutions here: </w:t>
      </w:r>
      <w:hyperlink r:id="rId6" w:history="1">
        <w:r>
          <w:rPr>
            <w:rFonts w:asciiTheme="minorHAnsi" w:eastAsiaTheme="minorHAnsi" w:hAnsiTheme="minorHAnsi" w:cstheme="minorBidi"/>
            <w:color w:val="0000FF" w:themeColor="hyperlink"/>
            <w:u w:val="single"/>
            <w:lang w:val="en-US"/>
          </w:rPr>
          <w:t>https://judge.softuni.bg/Contests/1327</w:t>
        </w:r>
      </w:hyperlink>
    </w:p>
    <w:p w14:paraId="12CAA5D4" w14:textId="77777777" w:rsidR="00344B50" w:rsidRPr="00344B50" w:rsidRDefault="00344B50" w:rsidP="00344B50">
      <w:pPr>
        <w:spacing w:before="80" w:after="120"/>
        <w:rPr>
          <w:rFonts w:asciiTheme="minorHAnsi" w:eastAsiaTheme="minorHAnsi" w:hAnsiTheme="minorHAnsi" w:cstheme="minorBidi"/>
          <w:lang w:val="en-US"/>
        </w:rPr>
      </w:pPr>
    </w:p>
    <w:p w14:paraId="3D46DE34" w14:textId="77777777" w:rsidR="0043278D" w:rsidRPr="007E580A" w:rsidRDefault="0043278D" w:rsidP="0043278D">
      <w:pPr>
        <w:pStyle w:val="Heading2"/>
      </w:pPr>
      <w:r w:rsidRPr="007E580A">
        <w:t>Advertisement Message</w:t>
      </w:r>
    </w:p>
    <w:p w14:paraId="62C7354C" w14:textId="77777777" w:rsidR="0043278D" w:rsidRPr="007E580A" w:rsidRDefault="0043278D" w:rsidP="0043278D">
      <w:r w:rsidRPr="007E580A">
        <w:t xml:space="preserve">Write a program that </w:t>
      </w:r>
      <w:r w:rsidRPr="007E580A">
        <w:rPr>
          <w:b/>
        </w:rPr>
        <w:t>generate random fake advertisement message</w:t>
      </w:r>
      <w:r w:rsidRPr="007E580A">
        <w:t xml:space="preserve"> to extol some product. The messages must consist of 4 parts: </w:t>
      </w:r>
      <w:r w:rsidRPr="007E580A">
        <w:rPr>
          <w:b/>
        </w:rPr>
        <w:t>laudatory</w:t>
      </w:r>
      <w:r w:rsidRPr="007E580A">
        <w:t xml:space="preserve"> </w:t>
      </w:r>
      <w:r w:rsidRPr="007E580A">
        <w:rPr>
          <w:b/>
        </w:rPr>
        <w:t>phrase</w:t>
      </w:r>
      <w:r w:rsidRPr="007E580A">
        <w:t xml:space="preserve"> + </w:t>
      </w:r>
      <w:r w:rsidRPr="007E580A">
        <w:rPr>
          <w:b/>
        </w:rPr>
        <w:t>event</w:t>
      </w:r>
      <w:r w:rsidRPr="007E580A">
        <w:t xml:space="preserve"> + </w:t>
      </w:r>
      <w:r w:rsidRPr="007E580A">
        <w:rPr>
          <w:b/>
        </w:rPr>
        <w:t>author</w:t>
      </w:r>
      <w:r w:rsidRPr="007E580A">
        <w:t xml:space="preserve"> + </w:t>
      </w:r>
      <w:r w:rsidRPr="007E580A">
        <w:rPr>
          <w:b/>
        </w:rPr>
        <w:t>city</w:t>
      </w:r>
      <w:r w:rsidRPr="007E580A">
        <w:t>. Use the following predefined parts:</w:t>
      </w:r>
    </w:p>
    <w:p w14:paraId="0F549E99" w14:textId="77777777" w:rsidR="0043278D" w:rsidRPr="007E580A" w:rsidRDefault="0043278D" w:rsidP="0043278D">
      <w:pPr>
        <w:pStyle w:val="ListParagraph"/>
        <w:numPr>
          <w:ilvl w:val="0"/>
          <w:numId w:val="10"/>
        </w:numPr>
        <w:spacing w:before="80" w:after="120"/>
      </w:pPr>
      <w:r w:rsidRPr="007E580A">
        <w:rPr>
          <w:b/>
        </w:rPr>
        <w:t>Phrases</w:t>
      </w:r>
      <w:r w:rsidRPr="007E580A">
        <w:t xml:space="preserve"> – </w:t>
      </w:r>
      <w:bookmarkStart w:id="0" w:name="OLE_LINK1"/>
      <w:r w:rsidRPr="007E580A"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7E580A" w:rsidRDefault="0043278D" w:rsidP="0043278D">
      <w:pPr>
        <w:pStyle w:val="ListParagraph"/>
        <w:numPr>
          <w:ilvl w:val="0"/>
          <w:numId w:val="10"/>
        </w:numPr>
        <w:spacing w:before="80" w:after="120"/>
      </w:pPr>
      <w:r w:rsidRPr="007E580A">
        <w:rPr>
          <w:b/>
        </w:rPr>
        <w:t>Events</w:t>
      </w:r>
      <w:r w:rsidRPr="007E580A">
        <w:t xml:space="preserve"> – </w:t>
      </w:r>
      <w:bookmarkStart w:id="1" w:name="OLE_LINK2"/>
      <w:r w:rsidRPr="007E580A"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7E580A" w:rsidRDefault="0043278D" w:rsidP="0043278D">
      <w:pPr>
        <w:pStyle w:val="ListParagraph"/>
        <w:numPr>
          <w:ilvl w:val="0"/>
          <w:numId w:val="10"/>
        </w:numPr>
        <w:spacing w:before="80" w:after="120"/>
      </w:pPr>
      <w:r w:rsidRPr="007E580A">
        <w:rPr>
          <w:b/>
        </w:rPr>
        <w:t>Authors</w:t>
      </w:r>
      <w:r w:rsidRPr="007E580A">
        <w:t xml:space="preserve"> – </w:t>
      </w:r>
      <w:bookmarkStart w:id="2" w:name="OLE_LINK3"/>
      <w:r w:rsidRPr="007E580A">
        <w:t>{"Diana", "Petya", "Stella", "Elena", "Katya", "Iva", "Annie", "Eva"}</w:t>
      </w:r>
      <w:bookmarkEnd w:id="2"/>
    </w:p>
    <w:p w14:paraId="4948F2D5" w14:textId="77777777" w:rsidR="0043278D" w:rsidRPr="007E580A" w:rsidRDefault="0043278D" w:rsidP="0043278D">
      <w:pPr>
        <w:pStyle w:val="ListParagraph"/>
        <w:numPr>
          <w:ilvl w:val="0"/>
          <w:numId w:val="10"/>
        </w:numPr>
        <w:spacing w:before="80" w:after="120"/>
      </w:pPr>
      <w:r w:rsidRPr="007E580A">
        <w:rPr>
          <w:b/>
        </w:rPr>
        <w:t>Cities</w:t>
      </w:r>
      <w:r w:rsidRPr="007E580A">
        <w:t xml:space="preserve"> – </w:t>
      </w:r>
      <w:bookmarkStart w:id="3" w:name="OLE_LINK4"/>
      <w:r w:rsidRPr="007E580A">
        <w:t>{"Burgas", "Sofia", "Plovdiv", "Varna", "Ruse"}</w:t>
      </w:r>
      <w:bookmarkEnd w:id="3"/>
    </w:p>
    <w:p w14:paraId="0E98B8E3" w14:textId="77777777" w:rsidR="0043278D" w:rsidRPr="007E580A" w:rsidRDefault="0043278D" w:rsidP="0043278D">
      <w:r w:rsidRPr="007E580A">
        <w:t xml:space="preserve">The format of the output message is: </w:t>
      </w:r>
      <w:bookmarkStart w:id="4" w:name="OLE_LINK5"/>
      <w:r w:rsidRPr="007E580A">
        <w:rPr>
          <w:rFonts w:ascii="Consolas" w:hAnsi="Consolas"/>
          <w:b/>
        </w:rPr>
        <w:t>{phrase} {event} {author} – {city}</w:t>
      </w:r>
      <w:bookmarkEnd w:id="4"/>
      <w:r w:rsidRPr="007E580A">
        <w:t>.</w:t>
      </w:r>
    </w:p>
    <w:p w14:paraId="13F99856" w14:textId="77777777" w:rsidR="0043278D" w:rsidRPr="007E580A" w:rsidRDefault="0043278D" w:rsidP="0043278D">
      <w:r w:rsidRPr="007E580A">
        <w:t xml:space="preserve">As an input, you take the </w:t>
      </w:r>
      <w:r w:rsidRPr="007E580A">
        <w:rPr>
          <w:b/>
        </w:rPr>
        <w:t>number of messages</w:t>
      </w:r>
      <w:r w:rsidRPr="007E580A">
        <w:t xml:space="preserve"> to be generated. Print each random message at a separate line.</w:t>
      </w:r>
    </w:p>
    <w:p w14:paraId="6955D3BC" w14:textId="77777777" w:rsidR="0043278D" w:rsidRPr="007E580A" w:rsidRDefault="0043278D" w:rsidP="0043278D">
      <w:pPr>
        <w:pStyle w:val="Heading3"/>
      </w:pPr>
      <w:r w:rsidRPr="007E580A"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43278D" w:rsidRPr="007E580A" w14:paraId="4CFB02C7" w14:textId="77777777" w:rsidTr="00842E75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9216" w:type="dxa"/>
            <w:shd w:val="clear" w:color="auto" w:fill="D9D9D9" w:themeFill="background1" w:themeFillShade="D9"/>
          </w:tcPr>
          <w:p w14:paraId="13876A05" w14:textId="77777777"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43278D" w:rsidRPr="007E580A" w14:paraId="19B52A9A" w14:textId="77777777" w:rsidTr="00842E75">
        <w:trPr>
          <w:trHeight w:val="542"/>
        </w:trPr>
        <w:tc>
          <w:tcPr>
            <w:tcW w:w="769" w:type="dxa"/>
          </w:tcPr>
          <w:p w14:paraId="54A678A3" w14:textId="77777777" w:rsidR="0043278D" w:rsidRPr="005439C0" w:rsidRDefault="0043278D" w:rsidP="00170F70">
            <w:pPr>
              <w:spacing w:after="0"/>
              <w:rPr>
                <w:rFonts w:ascii="Consolas" w:hAnsi="Consolas"/>
                <w:bCs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</w:tc>
        <w:tc>
          <w:tcPr>
            <w:tcW w:w="9216" w:type="dxa"/>
          </w:tcPr>
          <w:p w14:paraId="116EF815" w14:textId="77777777" w:rsidR="0043278D" w:rsidRPr="00842E75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Such a great product. Now I feel good. Elena – Ruse</w:t>
            </w:r>
          </w:p>
          <w:p w14:paraId="69300290" w14:textId="77777777" w:rsidR="0043278D" w:rsidRPr="00842E75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Excelent product. Makes miracles. I am happy of the results! Katya – Varna</w:t>
            </w:r>
          </w:p>
          <w:p w14:paraId="71DF2C58" w14:textId="77777777" w:rsidR="0043278D" w:rsidRPr="000F6C4B" w:rsidRDefault="0043278D" w:rsidP="00170F70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Best product of its category. That makes miracles. Eva - Sofia</w:t>
            </w:r>
          </w:p>
        </w:tc>
      </w:tr>
    </w:tbl>
    <w:p w14:paraId="56300885" w14:textId="77777777" w:rsidR="0043278D" w:rsidRPr="008D1753" w:rsidRDefault="0043278D" w:rsidP="0043278D"/>
    <w:p w14:paraId="60270655" w14:textId="77777777" w:rsidR="00D16A85" w:rsidRDefault="00551B0B" w:rsidP="00551B0B">
      <w:pPr>
        <w:pStyle w:val="Heading2"/>
      </w:pPr>
      <w:r>
        <w:t>Articles</w:t>
      </w:r>
    </w:p>
    <w:p w14:paraId="542ACB50" w14:textId="77777777" w:rsidR="00551B0B" w:rsidRDefault="00551B0B" w:rsidP="00551B0B">
      <w:pPr>
        <w:rPr>
          <w:lang w:val="en-US"/>
        </w:rPr>
      </w:pPr>
      <w:r>
        <w:rPr>
          <w:lang w:val="en-US"/>
        </w:rPr>
        <w:t>Create an article class with the following properties:</w:t>
      </w:r>
    </w:p>
    <w:p w14:paraId="08C68D23" w14:textId="77777777" w:rsidR="00551B0B" w:rsidRDefault="00551B0B" w:rsidP="00A46F3A">
      <w:pPr>
        <w:pStyle w:val="ListParagraph"/>
        <w:numPr>
          <w:ilvl w:val="0"/>
          <w:numId w:val="4"/>
        </w:numPr>
        <w:rPr>
          <w:lang w:val="en-US"/>
        </w:rPr>
      </w:pPr>
      <w:r w:rsidRPr="00551B0B">
        <w:rPr>
          <w:b/>
          <w:lang w:val="en-US"/>
        </w:rPr>
        <w:t>Title</w:t>
      </w:r>
      <w:r>
        <w:rPr>
          <w:lang w:val="en-US"/>
        </w:rPr>
        <w:t xml:space="preserve"> – a string</w:t>
      </w:r>
    </w:p>
    <w:p w14:paraId="44213FB9" w14:textId="77777777" w:rsidR="00551B0B" w:rsidRDefault="00551B0B" w:rsidP="00A46F3A">
      <w:pPr>
        <w:pStyle w:val="ListParagraph"/>
        <w:numPr>
          <w:ilvl w:val="0"/>
          <w:numId w:val="4"/>
        </w:numPr>
        <w:rPr>
          <w:lang w:val="en-US"/>
        </w:rPr>
      </w:pPr>
      <w:r w:rsidRPr="00551B0B">
        <w:rPr>
          <w:b/>
          <w:lang w:val="en-US"/>
        </w:rPr>
        <w:t>Content</w:t>
      </w:r>
      <w:r>
        <w:rPr>
          <w:lang w:val="en-US"/>
        </w:rPr>
        <w:t xml:space="preserve"> – a string</w:t>
      </w:r>
    </w:p>
    <w:p w14:paraId="4A966509" w14:textId="77777777" w:rsidR="00551B0B" w:rsidRDefault="00551B0B" w:rsidP="00A46F3A">
      <w:pPr>
        <w:pStyle w:val="ListParagraph"/>
        <w:numPr>
          <w:ilvl w:val="0"/>
          <w:numId w:val="4"/>
        </w:numPr>
        <w:rPr>
          <w:lang w:val="en-US"/>
        </w:rPr>
      </w:pPr>
      <w:r w:rsidRPr="00551B0B">
        <w:rPr>
          <w:b/>
          <w:lang w:val="en-US"/>
        </w:rPr>
        <w:t>Author</w:t>
      </w:r>
      <w:r>
        <w:rPr>
          <w:lang w:val="en-US"/>
        </w:rPr>
        <w:t xml:space="preserve"> – a string</w:t>
      </w:r>
    </w:p>
    <w:p w14:paraId="06AEF964" w14:textId="77777777" w:rsidR="00551B0B" w:rsidRDefault="00551B0B" w:rsidP="00551B0B">
      <w:pPr>
        <w:rPr>
          <w:lang w:val="en-US"/>
        </w:rPr>
      </w:pPr>
      <w:r>
        <w:rPr>
          <w:lang w:val="en-US"/>
        </w:rPr>
        <w:t>The class should have a constructor and the following methods:</w:t>
      </w:r>
    </w:p>
    <w:p w14:paraId="01A2331F" w14:textId="77777777" w:rsidR="00551B0B" w:rsidRDefault="00551B0B" w:rsidP="00A46F3A">
      <w:pPr>
        <w:pStyle w:val="ListParagraph"/>
        <w:numPr>
          <w:ilvl w:val="0"/>
          <w:numId w:val="5"/>
        </w:numPr>
        <w:rPr>
          <w:lang w:val="en-US"/>
        </w:rPr>
      </w:pPr>
      <w:r w:rsidRPr="00984FD4">
        <w:rPr>
          <w:rFonts w:ascii="Consolas" w:hAnsi="Consolas"/>
          <w:b/>
          <w:lang w:val="en-US"/>
        </w:rPr>
        <w:t>Edit (new content</w:t>
      </w:r>
      <w:r w:rsidRPr="00984FD4">
        <w:rPr>
          <w:rFonts w:ascii="Consolas" w:hAnsi="Consolas"/>
          <w:lang w:val="en-US"/>
        </w:rPr>
        <w:t>)</w:t>
      </w:r>
      <w:r>
        <w:rPr>
          <w:lang w:val="en-US"/>
        </w:rPr>
        <w:t xml:space="preserve"> – change the old content with the new one</w:t>
      </w:r>
    </w:p>
    <w:p w14:paraId="468FCBCE" w14:textId="77777777" w:rsidR="00551B0B" w:rsidRDefault="00551B0B" w:rsidP="00A46F3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84FD4">
        <w:rPr>
          <w:rFonts w:ascii="Consolas" w:hAnsi="Consolas"/>
          <w:b/>
          <w:lang w:val="en-US"/>
        </w:rPr>
        <w:t>ChangeAuthor</w:t>
      </w:r>
      <w:proofErr w:type="spellEnd"/>
      <w:r w:rsidRPr="00984FD4">
        <w:rPr>
          <w:rFonts w:ascii="Consolas" w:hAnsi="Consolas"/>
          <w:b/>
          <w:lang w:val="en-US"/>
        </w:rPr>
        <w:t xml:space="preserve"> (new author)</w:t>
      </w:r>
      <w:r>
        <w:rPr>
          <w:lang w:val="en-US"/>
        </w:rPr>
        <w:t xml:space="preserve"> – change the author</w:t>
      </w:r>
    </w:p>
    <w:p w14:paraId="158A89BD" w14:textId="77777777" w:rsidR="00551B0B" w:rsidRDefault="00551B0B" w:rsidP="00A46F3A">
      <w:pPr>
        <w:pStyle w:val="ListParagraph"/>
        <w:numPr>
          <w:ilvl w:val="0"/>
          <w:numId w:val="5"/>
        </w:numPr>
        <w:rPr>
          <w:lang w:val="en-US"/>
        </w:rPr>
      </w:pPr>
      <w:r w:rsidRPr="00984FD4">
        <w:rPr>
          <w:rFonts w:ascii="Consolas" w:hAnsi="Consolas"/>
          <w:b/>
          <w:lang w:val="en-US"/>
        </w:rPr>
        <w:t>Rename (new title)</w:t>
      </w:r>
      <w:r>
        <w:rPr>
          <w:lang w:val="en-US"/>
        </w:rPr>
        <w:t xml:space="preserve"> – change the title of the article</w:t>
      </w:r>
    </w:p>
    <w:p w14:paraId="4D6688D6" w14:textId="77777777" w:rsidR="00816923" w:rsidRDefault="00551B0B" w:rsidP="00A46F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override </w:t>
      </w:r>
      <w:proofErr w:type="spellStart"/>
      <w:r w:rsidRPr="00551B0B">
        <w:rPr>
          <w:b/>
          <w:lang w:val="en-US"/>
        </w:rPr>
        <w:t>ToString</w:t>
      </w:r>
      <w:proofErr w:type="spellEnd"/>
      <w:r>
        <w:rPr>
          <w:lang w:val="en-US"/>
        </w:rPr>
        <w:t xml:space="preserve"> – print the article in the following format: </w:t>
      </w:r>
    </w:p>
    <w:p w14:paraId="7ED2C5D0" w14:textId="686031E2" w:rsidR="00551B0B" w:rsidRPr="00816923" w:rsidRDefault="00551B0B" w:rsidP="00816923">
      <w:pPr>
        <w:pStyle w:val="ListParagraph"/>
        <w:rPr>
          <w:rFonts w:ascii="Consolas" w:hAnsi="Consolas"/>
          <w:lang w:val="en-US"/>
        </w:rPr>
      </w:pPr>
      <w:r w:rsidRPr="00816923">
        <w:rPr>
          <w:rFonts w:ascii="Consolas" w:hAnsi="Consolas" w:cstheme="minorHAnsi"/>
          <w:b/>
          <w:lang w:val="en-US"/>
        </w:rPr>
        <w:lastRenderedPageBreak/>
        <w:t>"{</w:t>
      </w:r>
      <w:r w:rsidRPr="00816923">
        <w:rPr>
          <w:rFonts w:ascii="Consolas" w:hAnsi="Consolas"/>
          <w:b/>
          <w:lang w:val="en-US"/>
        </w:rPr>
        <w:t>title</w:t>
      </w:r>
      <w:r w:rsidRPr="00816923">
        <w:rPr>
          <w:rFonts w:ascii="Consolas" w:hAnsi="Consolas" w:cstheme="minorHAnsi"/>
          <w:b/>
          <w:lang w:val="en-US"/>
        </w:rPr>
        <w:t>} -</w:t>
      </w:r>
      <w:r w:rsidR="00816923" w:rsidRPr="00816923">
        <w:rPr>
          <w:rFonts w:ascii="Consolas" w:hAnsi="Consolas" w:cstheme="minorHAnsi"/>
          <w:b/>
          <w:lang w:val="en-US"/>
        </w:rPr>
        <w:t xml:space="preserve"> </w:t>
      </w:r>
      <w:r w:rsidRPr="00816923">
        <w:rPr>
          <w:rFonts w:ascii="Consolas" w:hAnsi="Consolas" w:cstheme="minorHAnsi"/>
          <w:b/>
          <w:lang w:val="en-US"/>
        </w:rPr>
        <w:t>{</w:t>
      </w:r>
      <w:r w:rsidRPr="00816923">
        <w:rPr>
          <w:rFonts w:ascii="Consolas" w:hAnsi="Consolas"/>
          <w:b/>
          <w:lang w:val="en-US"/>
        </w:rPr>
        <w:t>content</w:t>
      </w:r>
      <w:proofErr w:type="gramStart"/>
      <w:r w:rsidRPr="00816923">
        <w:rPr>
          <w:rFonts w:ascii="Consolas" w:hAnsi="Consolas" w:cstheme="minorHAnsi"/>
          <w:b/>
          <w:lang w:val="en-US"/>
        </w:rPr>
        <w:t>}</w:t>
      </w:r>
      <w:r w:rsidRPr="00816923">
        <w:rPr>
          <w:rFonts w:ascii="Consolas" w:hAnsi="Consolas"/>
          <w:b/>
          <w:lang w:val="en-US"/>
        </w:rPr>
        <w:t>:</w:t>
      </w:r>
      <w:r w:rsidRPr="00816923">
        <w:rPr>
          <w:rFonts w:ascii="Consolas" w:hAnsi="Consolas" w:cstheme="minorHAnsi"/>
          <w:b/>
          <w:lang w:val="en-US"/>
        </w:rPr>
        <w:t>{</w:t>
      </w:r>
      <w:proofErr w:type="spellStart"/>
      <w:proofErr w:type="gramEnd"/>
      <w:r w:rsidRPr="00816923">
        <w:rPr>
          <w:rFonts w:ascii="Consolas" w:hAnsi="Consolas"/>
          <w:b/>
          <w:lang w:val="en-US"/>
        </w:rPr>
        <w:t>autor</w:t>
      </w:r>
      <w:proofErr w:type="spellEnd"/>
      <w:r w:rsidRPr="00816923">
        <w:rPr>
          <w:rFonts w:ascii="Consolas" w:hAnsi="Consolas" w:cstheme="minorHAnsi"/>
          <w:b/>
          <w:lang w:val="en-US"/>
        </w:rPr>
        <w:t>}"</w:t>
      </w:r>
    </w:p>
    <w:p w14:paraId="76FBB891" w14:textId="77777777" w:rsidR="00551B0B" w:rsidRDefault="00551B0B" w:rsidP="00551B0B">
      <w:pPr>
        <w:rPr>
          <w:lang w:val="en-US"/>
        </w:rPr>
      </w:pPr>
      <w:r>
        <w:rPr>
          <w:lang w:val="en-US"/>
        </w:rPr>
        <w:t>Write a program that reads</w:t>
      </w:r>
      <w:r w:rsidR="004D359A">
        <w:rPr>
          <w:lang w:val="en-US"/>
        </w:rPr>
        <w:t xml:space="preserve"> an article in the following </w:t>
      </w:r>
      <w:r w:rsidR="004D359A" w:rsidRPr="00816923">
        <w:rPr>
          <w:rFonts w:asciiTheme="minorHAnsi" w:hAnsiTheme="minorHAnsi" w:cstheme="minorHAnsi"/>
          <w:lang w:val="en-US"/>
        </w:rPr>
        <w:t xml:space="preserve">format </w:t>
      </w:r>
      <w:r w:rsidR="004D359A" w:rsidRPr="00816923">
        <w:rPr>
          <w:rFonts w:asciiTheme="minorHAnsi" w:hAnsiTheme="minorHAnsi" w:cstheme="minorHAnsi"/>
          <w:b/>
          <w:lang w:val="en-US"/>
        </w:rPr>
        <w:t>"{</w:t>
      </w:r>
      <w:r w:rsidR="004D359A" w:rsidRPr="00816923">
        <w:rPr>
          <w:rFonts w:ascii="Consolas" w:hAnsi="Consolas"/>
          <w:b/>
          <w:lang w:val="en-US"/>
        </w:rPr>
        <w:t>title}, {content}, {author}</w:t>
      </w:r>
      <w:r w:rsidR="004D359A" w:rsidRPr="00816923">
        <w:rPr>
          <w:rFonts w:asciiTheme="minorHAnsi" w:hAnsiTheme="minorHAnsi" w:cstheme="minorHAnsi"/>
          <w:b/>
          <w:lang w:val="en-US"/>
        </w:rPr>
        <w:t>"</w:t>
      </w:r>
      <w:r w:rsidR="004D359A" w:rsidRPr="00816923">
        <w:rPr>
          <w:rFonts w:asciiTheme="minorHAnsi" w:hAnsiTheme="minorHAnsi" w:cstheme="minorHAnsi"/>
          <w:lang w:val="en-US"/>
        </w:rPr>
        <w:t xml:space="preserve">. </w:t>
      </w:r>
      <w:r w:rsidR="004D359A">
        <w:rPr>
          <w:lang w:val="en-US"/>
        </w:rPr>
        <w:t>On the next line, you will get</w:t>
      </w:r>
      <w:r>
        <w:rPr>
          <w:lang w:val="en-US"/>
        </w:rPr>
        <w:t xml:space="preserve"> a number </w:t>
      </w:r>
      <w:r w:rsidRPr="004D359A">
        <w:rPr>
          <w:b/>
          <w:lang w:val="en-US"/>
        </w:rPr>
        <w:t>n</w:t>
      </w:r>
      <w:r>
        <w:rPr>
          <w:lang w:val="en-US"/>
        </w:rPr>
        <w:t xml:space="preserve">. On the next </w:t>
      </w:r>
      <w:r w:rsidRPr="004D359A">
        <w:rPr>
          <w:b/>
          <w:lang w:val="en-US"/>
        </w:rPr>
        <w:t>n lines</w:t>
      </w:r>
      <w:r w:rsidR="004D359A">
        <w:rPr>
          <w:b/>
          <w:lang w:val="en-US"/>
        </w:rPr>
        <w:t>,</w:t>
      </w:r>
      <w:r>
        <w:rPr>
          <w:lang w:val="en-US"/>
        </w:rPr>
        <w:t xml:space="preserve"> you will get one of the following command</w:t>
      </w:r>
      <w:r w:rsidR="004D359A">
        <w:rPr>
          <w:lang w:val="en-US"/>
        </w:rPr>
        <w:t>s</w:t>
      </w:r>
      <w:r>
        <w:rPr>
          <w:lang w:val="en-US"/>
        </w:rPr>
        <w:t xml:space="preserve">: </w:t>
      </w:r>
      <w:r w:rsidRPr="00551B0B">
        <w:rPr>
          <w:b/>
          <w:lang w:val="en-US"/>
        </w:rPr>
        <w:t>"</w:t>
      </w:r>
      <w:r w:rsidRPr="00984FD4">
        <w:rPr>
          <w:rFonts w:ascii="Consolas" w:hAnsi="Consolas"/>
          <w:b/>
          <w:lang w:val="en-US"/>
        </w:rPr>
        <w:t>Edit</w:t>
      </w:r>
      <w:r w:rsidR="004D359A" w:rsidRPr="00984FD4">
        <w:rPr>
          <w:rFonts w:ascii="Consolas" w:hAnsi="Consolas"/>
          <w:b/>
          <w:lang w:val="en-US"/>
        </w:rPr>
        <w:t>:</w:t>
      </w:r>
      <w:r w:rsidRPr="00984FD4">
        <w:rPr>
          <w:rFonts w:ascii="Consolas" w:hAnsi="Consolas"/>
          <w:b/>
          <w:lang w:val="en-US"/>
        </w:rPr>
        <w:t xml:space="preserve"> {new content}"</w:t>
      </w:r>
      <w:r w:rsidRPr="00984FD4">
        <w:rPr>
          <w:rFonts w:ascii="Consolas" w:hAnsi="Consolas"/>
          <w:lang w:val="en-US"/>
        </w:rPr>
        <w:t xml:space="preserve">; </w:t>
      </w:r>
      <w:r w:rsidRPr="00984FD4">
        <w:rPr>
          <w:rFonts w:ascii="Consolas" w:hAnsi="Consolas"/>
          <w:b/>
          <w:lang w:val="en-US"/>
        </w:rPr>
        <w:t>"</w:t>
      </w:r>
      <w:proofErr w:type="spellStart"/>
      <w:r w:rsidRPr="00984FD4">
        <w:rPr>
          <w:rFonts w:ascii="Consolas" w:hAnsi="Consolas"/>
          <w:b/>
          <w:lang w:val="en-US"/>
        </w:rPr>
        <w:t>ChangeAutor</w:t>
      </w:r>
      <w:proofErr w:type="spellEnd"/>
      <w:r w:rsidR="004D359A" w:rsidRPr="00984FD4">
        <w:rPr>
          <w:rFonts w:ascii="Consolas" w:hAnsi="Consolas"/>
          <w:b/>
          <w:lang w:val="en-US"/>
        </w:rPr>
        <w:t>:</w:t>
      </w:r>
      <w:r w:rsidRPr="00984FD4">
        <w:rPr>
          <w:rFonts w:ascii="Consolas" w:hAnsi="Consolas"/>
          <w:b/>
          <w:lang w:val="en-US"/>
        </w:rPr>
        <w:t xml:space="preserve"> {new </w:t>
      </w:r>
      <w:r w:rsidR="004D359A" w:rsidRPr="00984FD4">
        <w:rPr>
          <w:rFonts w:ascii="Consolas" w:hAnsi="Consolas"/>
          <w:b/>
          <w:lang w:val="en-US"/>
        </w:rPr>
        <w:t>au</w:t>
      </w:r>
      <w:r w:rsidRPr="00984FD4">
        <w:rPr>
          <w:rFonts w:ascii="Consolas" w:hAnsi="Consolas"/>
          <w:b/>
          <w:lang w:val="en-US"/>
        </w:rPr>
        <w:t>thor}"</w:t>
      </w:r>
      <w:r w:rsidRPr="00984FD4">
        <w:rPr>
          <w:rFonts w:ascii="Consolas" w:hAnsi="Consolas"/>
          <w:lang w:val="en-US"/>
        </w:rPr>
        <w:t xml:space="preserve">; </w:t>
      </w:r>
      <w:r w:rsidRPr="00984FD4">
        <w:rPr>
          <w:rFonts w:ascii="Consolas" w:hAnsi="Consolas"/>
          <w:b/>
          <w:lang w:val="en-US"/>
        </w:rPr>
        <w:t>"Rename</w:t>
      </w:r>
      <w:r w:rsidR="004D359A" w:rsidRPr="00984FD4">
        <w:rPr>
          <w:rFonts w:ascii="Consolas" w:hAnsi="Consolas"/>
          <w:b/>
          <w:lang w:val="en-US"/>
        </w:rPr>
        <w:t>:</w:t>
      </w:r>
      <w:r w:rsidRPr="00984FD4">
        <w:rPr>
          <w:rFonts w:ascii="Consolas" w:hAnsi="Consolas"/>
          <w:b/>
          <w:lang w:val="en-US"/>
        </w:rPr>
        <w:t xml:space="preserve"> {new title}</w:t>
      </w:r>
      <w:r w:rsidRPr="00551B0B">
        <w:rPr>
          <w:b/>
          <w:lang w:val="en-US"/>
        </w:rPr>
        <w:t>"</w:t>
      </w:r>
      <w:r w:rsidR="004D359A">
        <w:rPr>
          <w:lang w:val="en-US"/>
        </w:rPr>
        <w:t xml:space="preserve">. At the end, </w:t>
      </w:r>
      <w:r>
        <w:rPr>
          <w:lang w:val="en-US"/>
        </w:rPr>
        <w:t>print the final article.</w:t>
      </w:r>
    </w:p>
    <w:p w14:paraId="31E48431" w14:textId="77777777" w:rsidR="004D359A" w:rsidRDefault="004D359A" w:rsidP="004D359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3122"/>
      </w:tblGrid>
      <w:tr w:rsidR="004D359A" w14:paraId="65AFE424" w14:textId="77777777" w:rsidTr="00842E75">
        <w:tc>
          <w:tcPr>
            <w:tcW w:w="4786" w:type="dxa"/>
            <w:shd w:val="clear" w:color="auto" w:fill="BFBFBF" w:themeFill="background1" w:themeFillShade="BF"/>
          </w:tcPr>
          <w:p w14:paraId="26B02C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122" w:type="dxa"/>
            <w:shd w:val="clear" w:color="auto" w:fill="BFBFBF" w:themeFill="background1" w:themeFillShade="BF"/>
          </w:tcPr>
          <w:p w14:paraId="4FB4C9D6" w14:textId="77777777"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D359A" w14:paraId="7E912389" w14:textId="77777777" w:rsidTr="00842E75">
        <w:tc>
          <w:tcPr>
            <w:tcW w:w="4786" w:type="dxa"/>
          </w:tcPr>
          <w:p w14:paraId="27D02B45" w14:textId="77777777" w:rsidR="004D359A" w:rsidRPr="00842E75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842E75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842E75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842E75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ChangeAuthor</w:t>
            </w:r>
            <w:proofErr w:type="spellEnd"/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:  better author</w:t>
            </w:r>
          </w:p>
          <w:p w14:paraId="1DE77838" w14:textId="77777777" w:rsidR="004D359A" w:rsidRPr="004D359A" w:rsidRDefault="004D359A" w:rsidP="004D359A">
            <w:pPr>
              <w:spacing w:after="0"/>
              <w:rPr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3122" w:type="dxa"/>
          </w:tcPr>
          <w:p w14:paraId="53FBD116" w14:textId="77777777" w:rsidR="004D359A" w:rsidRPr="00842E75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33B42C75" w14:textId="77777777" w:rsidR="007403E2" w:rsidRDefault="007403E2" w:rsidP="007403E2">
      <w:pPr>
        <w:pStyle w:val="Heading2"/>
      </w:pPr>
      <w:r>
        <w:t>Opinion Poll</w:t>
      </w:r>
    </w:p>
    <w:p w14:paraId="221A508F" w14:textId="77777777" w:rsidR="007403E2" w:rsidRPr="0044695E" w:rsidRDefault="007403E2" w:rsidP="007403E2">
      <w:pPr>
        <w:rPr>
          <w:b/>
        </w:rPr>
      </w:pPr>
      <w:r w:rsidRPr="000A19F4">
        <w:t xml:space="preserve">Using the Person class, write a program that reads from the console </w:t>
      </w:r>
      <w:r w:rsidRPr="000A19F4">
        <w:rPr>
          <w:b/>
        </w:rPr>
        <w:t>N</w:t>
      </w:r>
      <w:r w:rsidRPr="000A19F4">
        <w:t xml:space="preserve"> lines of personal information and then prints all people whose </w:t>
      </w:r>
      <w:r w:rsidRPr="000A19F4">
        <w:rPr>
          <w:b/>
        </w:rPr>
        <w:t>age</w:t>
      </w:r>
      <w:r w:rsidRPr="000A19F4">
        <w:t xml:space="preserve"> is</w:t>
      </w:r>
      <w:r w:rsidRPr="000A19F4">
        <w:rPr>
          <w:b/>
        </w:rPr>
        <w:t xml:space="preserve"> more than 30</w:t>
      </w:r>
      <w:r w:rsidRPr="000A19F4">
        <w:t xml:space="preserve"> years,</w:t>
      </w:r>
      <w:r w:rsidRPr="000A19F4">
        <w:rPr>
          <w:b/>
        </w:rPr>
        <w:t xml:space="preserve"> sorted in alphabetical order</w:t>
      </w:r>
      <w:r w:rsidRPr="000A19F4">
        <w:t>.</w:t>
      </w:r>
    </w:p>
    <w:p w14:paraId="66913F6F" w14:textId="77777777" w:rsidR="007403E2" w:rsidRDefault="007403E2" w:rsidP="007403E2">
      <w:r w:rsidRPr="0044695E">
        <w:rPr>
          <w:b/>
        </w:rPr>
        <w:t>Note</w:t>
      </w:r>
      <w:r>
        <w:t xml:space="preserve">: you can use </w:t>
      </w:r>
      <w:r w:rsidRPr="0044695E">
        <w:rPr>
          <w:b/>
        </w:rPr>
        <w:t>stream()</w:t>
      </w:r>
      <w:r>
        <w:rPr>
          <w:b/>
        </w:rPr>
        <w:t xml:space="preserve"> </w:t>
      </w:r>
      <w:r>
        <w:t>to filter people.</w:t>
      </w:r>
    </w:p>
    <w:p w14:paraId="6D3B7C15" w14:textId="77777777" w:rsidR="007403E2" w:rsidRPr="0044695E" w:rsidRDefault="007403E2" w:rsidP="007403E2"/>
    <w:p w14:paraId="1E142E03" w14:textId="77777777" w:rsidR="007403E2" w:rsidRPr="00603773" w:rsidRDefault="007403E2" w:rsidP="007403E2">
      <w:pPr>
        <w:pStyle w:val="Heading3"/>
      </w:pPr>
      <w:r w:rsidRPr="00603773">
        <w:t>Examples</w:t>
      </w:r>
    </w:p>
    <w:tbl>
      <w:tblPr>
        <w:tblStyle w:val="TableGrid"/>
        <w:tblW w:w="309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2"/>
        <w:gridCol w:w="1743"/>
      </w:tblGrid>
      <w:tr w:rsidR="007403E2" w:rsidRPr="00603773" w14:paraId="19DBA26C" w14:textId="77777777" w:rsidTr="00406AA2">
        <w:tc>
          <w:tcPr>
            <w:tcW w:w="1352" w:type="dxa"/>
            <w:shd w:val="clear" w:color="auto" w:fill="D9D9D9" w:themeFill="background1" w:themeFillShade="D9"/>
          </w:tcPr>
          <w:p w14:paraId="0735F0A6" w14:textId="77777777" w:rsidR="007403E2" w:rsidRPr="00603773" w:rsidRDefault="007403E2" w:rsidP="00406AA2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B5DD5B0" w14:textId="77777777" w:rsidR="007403E2" w:rsidRPr="00603773" w:rsidRDefault="007403E2" w:rsidP="00406AA2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7403E2" w:rsidRPr="00603773" w14:paraId="68762EE2" w14:textId="77777777" w:rsidTr="00406AA2">
        <w:tc>
          <w:tcPr>
            <w:tcW w:w="1352" w:type="dxa"/>
          </w:tcPr>
          <w:p w14:paraId="19F2C8C7" w14:textId="77777777" w:rsidR="007403E2" w:rsidRDefault="007403E2" w:rsidP="00406AA2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120D2EF8" w14:textId="77777777" w:rsidR="007403E2" w:rsidRDefault="007403E2" w:rsidP="00406AA2">
            <w:pPr>
              <w:spacing w:after="0"/>
              <w:rPr>
                <w:noProof/>
              </w:rPr>
            </w:pPr>
            <w:r>
              <w:rPr>
                <w:noProof/>
              </w:rPr>
              <w:t>Pesho 12</w:t>
            </w:r>
          </w:p>
          <w:p w14:paraId="1ECFAE2C" w14:textId="77777777" w:rsidR="007403E2" w:rsidRDefault="007403E2" w:rsidP="00406AA2">
            <w:pPr>
              <w:spacing w:after="0"/>
              <w:rPr>
                <w:noProof/>
              </w:rPr>
            </w:pPr>
            <w:r>
              <w:rPr>
                <w:noProof/>
              </w:rPr>
              <w:t>Stamat 31</w:t>
            </w:r>
          </w:p>
          <w:p w14:paraId="20598BCD" w14:textId="77777777" w:rsidR="007403E2" w:rsidRPr="003C21BD" w:rsidRDefault="007403E2" w:rsidP="00406AA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t>Ivan 48</w:t>
            </w:r>
          </w:p>
        </w:tc>
        <w:tc>
          <w:tcPr>
            <w:tcW w:w="1743" w:type="dxa"/>
          </w:tcPr>
          <w:p w14:paraId="26550BB2" w14:textId="77777777" w:rsidR="007403E2" w:rsidRPr="005603E9" w:rsidRDefault="007403E2" w:rsidP="00406AA2">
            <w:pPr>
              <w:spacing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Ivan - 48</w:t>
            </w:r>
          </w:p>
          <w:p w14:paraId="27AE6570" w14:textId="77777777" w:rsidR="007403E2" w:rsidRPr="003C21BD" w:rsidRDefault="007403E2" w:rsidP="00406AA2">
            <w:pPr>
              <w:spacing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 xml:space="preserve">Stamat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5603E9">
              <w:rPr>
                <w:rFonts w:ascii="Consolas" w:hAnsi="Consolas"/>
                <w:bCs/>
                <w:noProof/>
              </w:rPr>
              <w:t xml:space="preserve"> 31</w:t>
            </w:r>
          </w:p>
        </w:tc>
      </w:tr>
      <w:tr w:rsidR="007403E2" w:rsidRPr="00603773" w14:paraId="3E8D6DF2" w14:textId="77777777" w:rsidTr="00406AA2">
        <w:tc>
          <w:tcPr>
            <w:tcW w:w="1352" w:type="dxa"/>
          </w:tcPr>
          <w:p w14:paraId="18F192F5" w14:textId="77777777" w:rsidR="007403E2" w:rsidRDefault="007403E2" w:rsidP="00406AA2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14:paraId="069F8857" w14:textId="77777777" w:rsidR="007403E2" w:rsidRDefault="007403E2" w:rsidP="00406AA2">
            <w:pPr>
              <w:spacing w:after="0"/>
              <w:rPr>
                <w:noProof/>
              </w:rPr>
            </w:pPr>
            <w:r>
              <w:rPr>
                <w:noProof/>
              </w:rPr>
              <w:t>Nikolai 33</w:t>
            </w:r>
          </w:p>
          <w:p w14:paraId="313E2216" w14:textId="77777777" w:rsidR="007403E2" w:rsidRDefault="007403E2" w:rsidP="00406AA2">
            <w:pPr>
              <w:spacing w:after="0"/>
              <w:rPr>
                <w:noProof/>
              </w:rPr>
            </w:pPr>
            <w:r>
              <w:rPr>
                <w:noProof/>
              </w:rPr>
              <w:t>Yordan 88</w:t>
            </w:r>
          </w:p>
          <w:p w14:paraId="37AE6D7A" w14:textId="77777777" w:rsidR="007403E2" w:rsidRDefault="007403E2" w:rsidP="00406AA2">
            <w:pPr>
              <w:spacing w:after="0"/>
              <w:rPr>
                <w:noProof/>
              </w:rPr>
            </w:pPr>
            <w:r>
              <w:rPr>
                <w:noProof/>
              </w:rPr>
              <w:t>Tosho 22</w:t>
            </w:r>
          </w:p>
          <w:p w14:paraId="39AA9FBC" w14:textId="77777777" w:rsidR="007403E2" w:rsidRDefault="007403E2" w:rsidP="00406AA2">
            <w:pPr>
              <w:spacing w:after="0"/>
              <w:rPr>
                <w:noProof/>
              </w:rPr>
            </w:pPr>
            <w:r>
              <w:rPr>
                <w:noProof/>
              </w:rPr>
              <w:t>Lyubo 44</w:t>
            </w:r>
          </w:p>
          <w:p w14:paraId="61BED4E6" w14:textId="77777777" w:rsidR="007403E2" w:rsidRPr="00DC3E97" w:rsidRDefault="007403E2" w:rsidP="00406AA2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Stanislav 11</w:t>
            </w:r>
          </w:p>
        </w:tc>
        <w:tc>
          <w:tcPr>
            <w:tcW w:w="1743" w:type="dxa"/>
          </w:tcPr>
          <w:p w14:paraId="70FA6114" w14:textId="77777777" w:rsidR="007403E2" w:rsidRPr="005603E9" w:rsidRDefault="007403E2" w:rsidP="00406AA2">
            <w:pPr>
              <w:spacing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Lyubo - 44</w:t>
            </w:r>
          </w:p>
          <w:p w14:paraId="506B4130" w14:textId="77777777" w:rsidR="007403E2" w:rsidRPr="005603E9" w:rsidRDefault="007403E2" w:rsidP="00406AA2">
            <w:pPr>
              <w:spacing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Nikolai - 33</w:t>
            </w:r>
          </w:p>
          <w:p w14:paraId="3DB0B145" w14:textId="77777777" w:rsidR="007403E2" w:rsidRPr="00DC3E97" w:rsidRDefault="007403E2" w:rsidP="00406AA2">
            <w:pPr>
              <w:spacing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 xml:space="preserve">Yordan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5603E9">
              <w:rPr>
                <w:rFonts w:ascii="Consolas" w:hAnsi="Consolas"/>
                <w:bCs/>
                <w:noProof/>
              </w:rPr>
              <w:t xml:space="preserve"> 88</w:t>
            </w:r>
          </w:p>
        </w:tc>
      </w:tr>
    </w:tbl>
    <w:p w14:paraId="52BFBA80" w14:textId="77777777" w:rsidR="007403E2" w:rsidRDefault="007403E2" w:rsidP="007403E2"/>
    <w:p w14:paraId="20629552" w14:textId="77777777" w:rsidR="007403E2" w:rsidRDefault="007403E2" w:rsidP="007403E2"/>
    <w:p w14:paraId="010735F2" w14:textId="77777777" w:rsidR="007403E2" w:rsidRDefault="007403E2" w:rsidP="007403E2"/>
    <w:p w14:paraId="210D4A37" w14:textId="77777777" w:rsidR="004D359A" w:rsidRDefault="004D359A" w:rsidP="004D359A">
      <w:pPr>
        <w:pStyle w:val="Heading2"/>
      </w:pPr>
      <w:r>
        <w:t>Articles 2.0</w:t>
      </w:r>
    </w:p>
    <w:p w14:paraId="15E4D4CF" w14:textId="77777777" w:rsidR="004D359A" w:rsidRDefault="004D359A" w:rsidP="004D359A">
      <w:pPr>
        <w:rPr>
          <w:lang w:val="en-US"/>
        </w:rPr>
      </w:pPr>
      <w:r>
        <w:rPr>
          <w:lang w:val="en-US"/>
        </w:rPr>
        <w:t xml:space="preserve">Change the program, so you can store a </w:t>
      </w:r>
      <w:r w:rsidRPr="002A64F8">
        <w:rPr>
          <w:b/>
          <w:lang w:val="en-US"/>
        </w:rPr>
        <w:t>list of articles</w:t>
      </w:r>
      <w:r>
        <w:rPr>
          <w:lang w:val="en-US"/>
        </w:rPr>
        <w:t>. You will not need the methods any more (</w:t>
      </w:r>
      <w:r w:rsidRPr="002A64F8">
        <w:rPr>
          <w:b/>
          <w:lang w:val="en-US"/>
        </w:rPr>
        <w:t xml:space="preserve">except the </w:t>
      </w:r>
      <w:proofErr w:type="spellStart"/>
      <w:r w:rsidRPr="002A64F8">
        <w:rPr>
          <w:b/>
          <w:lang w:val="en-US"/>
        </w:rPr>
        <w:t>ToString</w:t>
      </w:r>
      <w:proofErr w:type="spellEnd"/>
      <w:r w:rsidRPr="002A64F8">
        <w:rPr>
          <w:b/>
          <w:lang w:val="en-US"/>
        </w:rPr>
        <w:t xml:space="preserve"> method</w:t>
      </w:r>
      <w:r>
        <w:rPr>
          <w:lang w:val="en-US"/>
        </w:rPr>
        <w:t xml:space="preserve">). On the </w:t>
      </w:r>
      <w:r w:rsidRPr="002A64F8">
        <w:rPr>
          <w:b/>
          <w:lang w:val="en-US"/>
        </w:rPr>
        <w:t>first line</w:t>
      </w:r>
      <w:r>
        <w:rPr>
          <w:lang w:val="en-US"/>
        </w:rPr>
        <w:t xml:space="preserve">, you will get a number </w:t>
      </w:r>
      <w:r w:rsidRPr="002A64F8">
        <w:rPr>
          <w:b/>
          <w:lang w:val="en-US"/>
        </w:rPr>
        <w:t>n</w:t>
      </w:r>
      <w:r>
        <w:rPr>
          <w:lang w:val="en-US"/>
        </w:rPr>
        <w:t xml:space="preserve">. On the </w:t>
      </w:r>
      <w:r w:rsidRPr="002A64F8">
        <w:rPr>
          <w:b/>
          <w:lang w:val="en-US"/>
        </w:rPr>
        <w:t>next n lines</w:t>
      </w:r>
      <w:r>
        <w:rPr>
          <w:lang w:val="en-US"/>
        </w:rPr>
        <w:t xml:space="preserve">, you will get some </w:t>
      </w:r>
      <w:r w:rsidRPr="002A64F8">
        <w:rPr>
          <w:b/>
          <w:lang w:val="en-US"/>
        </w:rPr>
        <w:t>articles in the same format</w:t>
      </w:r>
      <w:r>
        <w:rPr>
          <w:lang w:val="en-US"/>
        </w:rPr>
        <w:t xml:space="preserve"> as the previous task </w:t>
      </w:r>
      <w:r w:rsidRPr="000F07A9">
        <w:rPr>
          <w:rFonts w:asciiTheme="minorHAnsi" w:hAnsiTheme="minorHAnsi" w:cstheme="minorHAnsi"/>
          <w:lang w:val="en-US"/>
        </w:rPr>
        <w:t>(</w:t>
      </w:r>
      <w:r w:rsidRPr="000F07A9">
        <w:rPr>
          <w:rFonts w:asciiTheme="minorHAnsi" w:hAnsiTheme="minorHAnsi" w:cstheme="minorHAnsi"/>
          <w:b/>
          <w:lang w:val="en-US"/>
        </w:rPr>
        <w:t>"</w:t>
      </w:r>
      <w:r w:rsidRPr="000F07A9">
        <w:rPr>
          <w:rFonts w:ascii="Consolas" w:hAnsi="Consolas"/>
          <w:b/>
          <w:lang w:val="en-US"/>
        </w:rPr>
        <w:t>{title}, {content}, {author}</w:t>
      </w:r>
      <w:r w:rsidRPr="000F07A9">
        <w:rPr>
          <w:rFonts w:asciiTheme="minorHAnsi" w:hAnsiTheme="minorHAnsi" w:cstheme="minorHAnsi"/>
          <w:b/>
          <w:lang w:val="en-US"/>
        </w:rPr>
        <w:t>"</w:t>
      </w:r>
      <w:r w:rsidRPr="000F07A9">
        <w:rPr>
          <w:rFonts w:asciiTheme="minorHAnsi" w:hAnsiTheme="minorHAnsi" w:cstheme="minorHAnsi"/>
          <w:lang w:val="en-US"/>
        </w:rPr>
        <w:t>)</w:t>
      </w:r>
      <w:r>
        <w:rPr>
          <w:lang w:val="en-US"/>
        </w:rPr>
        <w:t xml:space="preserve">. </w:t>
      </w:r>
      <w:r>
        <w:rPr>
          <w:lang w:val="en-US"/>
        </w:rPr>
        <w:lastRenderedPageBreak/>
        <w:t xml:space="preserve">Finally, you will get one of the </w:t>
      </w:r>
      <w:r w:rsidRPr="002A64F8">
        <w:rPr>
          <w:b/>
          <w:lang w:val="en-US"/>
        </w:rPr>
        <w:t>three inputs</w:t>
      </w:r>
      <w:r>
        <w:rPr>
          <w:lang w:val="en-US"/>
        </w:rPr>
        <w:t xml:space="preserve">: </w:t>
      </w:r>
      <w:r w:rsidRPr="002A64F8">
        <w:rPr>
          <w:b/>
          <w:lang w:val="en-US"/>
        </w:rPr>
        <w:t>"title", "content", "author"</w:t>
      </w:r>
      <w:r>
        <w:rPr>
          <w:lang w:val="en-US"/>
        </w:rPr>
        <w:t xml:space="preserve">. You need to </w:t>
      </w:r>
      <w:r w:rsidRPr="002A64F8">
        <w:rPr>
          <w:b/>
          <w:lang w:val="en-US"/>
        </w:rPr>
        <w:t>order the articles</w:t>
      </w:r>
      <w:r>
        <w:rPr>
          <w:lang w:val="en-US"/>
        </w:rPr>
        <w:t xml:space="preserve"> alphabetically based on the command and </w:t>
      </w:r>
      <w:r w:rsidRPr="002A64F8">
        <w:rPr>
          <w:b/>
          <w:lang w:val="en-US"/>
        </w:rPr>
        <w:t>print them sorted by the given criteria</w:t>
      </w:r>
      <w:r>
        <w:rPr>
          <w:lang w:val="en-US"/>
        </w:rPr>
        <w:t xml:space="preserve">. </w:t>
      </w:r>
    </w:p>
    <w:p w14:paraId="06C4BEDA" w14:textId="77777777" w:rsidR="002A64F8" w:rsidRDefault="002A64F8" w:rsidP="002A64F8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1"/>
      </w:tblGrid>
      <w:tr w:rsidR="002A64F8" w14:paraId="29A828DC" w14:textId="77777777" w:rsidTr="0056257E">
        <w:tc>
          <w:tcPr>
            <w:tcW w:w="2943" w:type="dxa"/>
            <w:shd w:val="clear" w:color="auto" w:fill="BFBFBF" w:themeFill="background1" w:themeFillShade="BF"/>
          </w:tcPr>
          <w:p w14:paraId="44DA66C5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09A5688A" w14:textId="77777777"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A64F8" w14:paraId="0D47D6A4" w14:textId="77777777" w:rsidTr="0056257E">
        <w:tc>
          <w:tcPr>
            <w:tcW w:w="2943" w:type="dxa"/>
          </w:tcPr>
          <w:p w14:paraId="333458A3" w14:textId="77777777" w:rsidR="002A64F8" w:rsidRPr="00842E75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842E75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842E75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842E75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261" w:type="dxa"/>
          </w:tcPr>
          <w:p w14:paraId="7CA82D1A" w14:textId="77777777" w:rsidR="002A64F8" w:rsidRPr="00842E75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Article - content: Johnny</w:t>
            </w:r>
          </w:p>
          <w:p w14:paraId="5AD73638" w14:textId="77777777" w:rsidR="002A64F8" w:rsidRPr="00842E75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Science - planets: Bill</w:t>
            </w:r>
          </w:p>
        </w:tc>
      </w:tr>
      <w:tr w:rsidR="002A64F8" w14:paraId="1199CC18" w14:textId="77777777" w:rsidTr="0056257E">
        <w:tc>
          <w:tcPr>
            <w:tcW w:w="2943" w:type="dxa"/>
          </w:tcPr>
          <w:p w14:paraId="18021252" w14:textId="77777777" w:rsidR="002A64F8" w:rsidRPr="00842E75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842E75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842E75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842E75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842E75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261" w:type="dxa"/>
          </w:tcPr>
          <w:p w14:paraId="1F2C0D5A" w14:textId="66F7EB9C" w:rsidR="002A64F8" w:rsidRPr="00842E75" w:rsidRDefault="005237D4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title3 – A:</w:t>
            </w:r>
            <w:r w:rsidR="00616FD0" w:rsidRPr="00842E75">
              <w:rPr>
                <w:rFonts w:ascii="Consolas" w:hAnsi="Consolas"/>
                <w:sz w:val="22"/>
                <w:szCs w:val="22"/>
                <w:lang w:val="en-US"/>
              </w:rPr>
              <w:t xml:space="preserve"> author3</w:t>
            </w:r>
          </w:p>
          <w:p w14:paraId="78090BB6" w14:textId="386CB69B" w:rsidR="00616FD0" w:rsidRPr="00842E75" w:rsidRDefault="005237D4" w:rsidP="00616FD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title2 – B:</w:t>
            </w:r>
            <w:r w:rsidR="00616FD0" w:rsidRPr="00842E75">
              <w:rPr>
                <w:rFonts w:ascii="Consolas" w:hAnsi="Consolas"/>
                <w:sz w:val="22"/>
                <w:szCs w:val="22"/>
                <w:lang w:val="en-US"/>
              </w:rPr>
              <w:t xml:space="preserve"> author2</w:t>
            </w:r>
          </w:p>
          <w:p w14:paraId="0E13330A" w14:textId="1C292F40" w:rsidR="00616FD0" w:rsidRPr="00842E75" w:rsidRDefault="005237D4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title1 – C:</w:t>
            </w:r>
            <w:r w:rsidR="00616FD0" w:rsidRPr="00842E75">
              <w:rPr>
                <w:rFonts w:ascii="Consolas" w:hAnsi="Consolas"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Default="00DE6993" w:rsidP="00616FD0">
      <w:pPr>
        <w:pStyle w:val="Heading2"/>
      </w:pPr>
      <w:r>
        <w:t>Students</w:t>
      </w:r>
    </w:p>
    <w:p w14:paraId="6ED59E9D" w14:textId="77777777" w:rsidR="00DE6993" w:rsidRDefault="00DE6993" w:rsidP="00DE6993">
      <w:pPr>
        <w:rPr>
          <w:lang w:val="en-US"/>
        </w:rPr>
      </w:pPr>
      <w:r>
        <w:rPr>
          <w:lang w:val="en-US"/>
        </w:rPr>
        <w:t xml:space="preserve">Write a program that receives a </w:t>
      </w:r>
      <w:r w:rsidRPr="00626DD7">
        <w:rPr>
          <w:b/>
          <w:lang w:val="en-US"/>
        </w:rPr>
        <w:t>n count of students</w:t>
      </w:r>
      <w:r>
        <w:rPr>
          <w:lang w:val="en-US"/>
        </w:rPr>
        <w:t xml:space="preserve"> and </w:t>
      </w:r>
      <w:r w:rsidRPr="00626DD7">
        <w:rPr>
          <w:b/>
          <w:lang w:val="en-US"/>
        </w:rPr>
        <w:t>orders them by grade</w:t>
      </w:r>
      <w:r w:rsidR="00626DD7">
        <w:rPr>
          <w:lang w:val="en-US"/>
        </w:rPr>
        <w:t xml:space="preserve"> (in </w:t>
      </w:r>
      <w:r w:rsidR="00626DD7" w:rsidRPr="00626DD7">
        <w:rPr>
          <w:b/>
          <w:lang w:val="en-US"/>
        </w:rPr>
        <w:t>descending</w:t>
      </w:r>
      <w:r w:rsidR="00626DD7">
        <w:rPr>
          <w:lang w:val="en-US"/>
        </w:rPr>
        <w:t>)</w:t>
      </w:r>
      <w:r>
        <w:rPr>
          <w:lang w:val="en-US"/>
        </w:rPr>
        <w:t xml:space="preserve">. Each student should have </w:t>
      </w:r>
      <w:r w:rsidRPr="00626DD7">
        <w:rPr>
          <w:b/>
          <w:lang w:val="en-US"/>
        </w:rPr>
        <w:t>First name</w:t>
      </w:r>
      <w:r>
        <w:rPr>
          <w:lang w:val="en-US"/>
        </w:rPr>
        <w:t xml:space="preserve"> (string), </w:t>
      </w:r>
      <w:r w:rsidRPr="00626DD7">
        <w:rPr>
          <w:b/>
          <w:lang w:val="en-US"/>
        </w:rPr>
        <w:t>Last name</w:t>
      </w:r>
      <w:r>
        <w:rPr>
          <w:lang w:val="en-US"/>
        </w:rPr>
        <w:t xml:space="preserve"> (string) and </w:t>
      </w:r>
      <w:r w:rsidRPr="00626DD7">
        <w:rPr>
          <w:b/>
          <w:lang w:val="en-US"/>
        </w:rPr>
        <w:t>grade</w:t>
      </w:r>
      <w:r>
        <w:rPr>
          <w:lang w:val="en-US"/>
        </w:rPr>
        <w:t xml:space="preserve"> (floating-point number). </w:t>
      </w:r>
    </w:p>
    <w:p w14:paraId="1432EED0" w14:textId="77777777" w:rsidR="00DE6993" w:rsidRDefault="00DE6993" w:rsidP="00DE6993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01006C1F" w14:textId="77777777" w:rsidR="00DE6993" w:rsidRPr="00DE6993" w:rsidRDefault="00DE6993" w:rsidP="00A46F3A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First line will be a number </w:t>
      </w:r>
      <w:r w:rsidRPr="00DE6993">
        <w:rPr>
          <w:b/>
          <w:lang w:val="en-US"/>
        </w:rPr>
        <w:t>n</w:t>
      </w:r>
    </w:p>
    <w:p w14:paraId="08408A7A" w14:textId="77777777" w:rsidR="00DE6993" w:rsidRPr="00E17546" w:rsidRDefault="00DE6993" w:rsidP="00A46F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Next n lines you will get a student info in the format </w:t>
      </w:r>
      <w:r w:rsidRPr="00DE6993">
        <w:rPr>
          <w:b/>
          <w:lang w:val="en-US"/>
        </w:rPr>
        <w:t>"{first name} {second name} {grade}"</w:t>
      </w:r>
    </w:p>
    <w:p w14:paraId="2F0D1A0D" w14:textId="77777777" w:rsidR="00E17546" w:rsidRDefault="00E17546" w:rsidP="00E1754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24AD3EC0" w14:textId="77777777" w:rsidR="00E17546" w:rsidRPr="00626DD7" w:rsidRDefault="00E17546" w:rsidP="00A46F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each student in the following format </w:t>
      </w:r>
      <w:r w:rsidRPr="00E17546">
        <w:rPr>
          <w:b/>
          <w:lang w:val="en-US"/>
        </w:rPr>
        <w:t>"{first name} {second name}: {grade}"</w:t>
      </w:r>
    </w:p>
    <w:p w14:paraId="254D1BAA" w14:textId="77777777" w:rsidR="00626DD7" w:rsidRDefault="00626DD7" w:rsidP="00626DD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626DD7" w14:paraId="70826CAE" w14:textId="77777777" w:rsidTr="00842E75">
        <w:tc>
          <w:tcPr>
            <w:tcW w:w="2235" w:type="dxa"/>
            <w:shd w:val="clear" w:color="auto" w:fill="BFBFBF" w:themeFill="background1" w:themeFillShade="BF"/>
          </w:tcPr>
          <w:p w14:paraId="1A2B04A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F5EBCEA" w14:textId="77777777" w:rsidR="00626DD7" w:rsidRPr="00626DD7" w:rsidRDefault="00626DD7" w:rsidP="00626DD7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26DD7" w14:paraId="32056019" w14:textId="77777777" w:rsidTr="00842E75">
        <w:tc>
          <w:tcPr>
            <w:tcW w:w="2235" w:type="dxa"/>
          </w:tcPr>
          <w:p w14:paraId="5690479F" w14:textId="77777777" w:rsidR="00626DD7" w:rsidRPr="00842E7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842E7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Lakia Eason</w:t>
            </w: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  <w:p w14:paraId="5D420457" w14:textId="77777777" w:rsidR="00626DD7" w:rsidRPr="00842E7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Prince Messing</w:t>
            </w: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48AD6DA0" w14:textId="77777777" w:rsidR="00626DD7" w:rsidRPr="00842E7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Akiko Segers 4.85</w:t>
            </w:r>
          </w:p>
          <w:p w14:paraId="40535BCE" w14:textId="77777777" w:rsidR="00626DD7" w:rsidRPr="00626DD7" w:rsidRDefault="00626DD7" w:rsidP="00626DD7">
            <w:pPr>
              <w:spacing w:after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Rocco Erben 6.00</w:t>
            </w:r>
          </w:p>
        </w:tc>
        <w:tc>
          <w:tcPr>
            <w:tcW w:w="2693" w:type="dxa"/>
          </w:tcPr>
          <w:p w14:paraId="58F5CF04" w14:textId="77777777" w:rsidR="00626DD7" w:rsidRPr="00842E7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Rocco Erben: 6.00</w:t>
            </w:r>
          </w:p>
          <w:p w14:paraId="6913BCD8" w14:textId="77777777" w:rsidR="00626DD7" w:rsidRPr="00842E7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Prince Messing:</w:t>
            </w: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 xml:space="preserve"> 5.49</w:t>
            </w:r>
          </w:p>
          <w:p w14:paraId="354095FE" w14:textId="77777777" w:rsidR="00626DD7" w:rsidRPr="00842E75" w:rsidRDefault="00626DD7" w:rsidP="00626DD7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Akiko Segers: 4.85</w:t>
            </w:r>
          </w:p>
          <w:p w14:paraId="09C6FDDB" w14:textId="77777777" w:rsidR="00626DD7" w:rsidRPr="00626DD7" w:rsidRDefault="00626DD7" w:rsidP="00626DD7">
            <w:pPr>
              <w:spacing w:after="0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42E75">
              <w:rPr>
                <w:rFonts w:ascii="Consolas" w:hAnsi="Consolas"/>
                <w:sz w:val="22"/>
                <w:szCs w:val="22"/>
              </w:rPr>
              <w:t>Lakia Eason:</w:t>
            </w:r>
            <w:r w:rsidRPr="00842E75">
              <w:rPr>
                <w:rFonts w:ascii="Consolas" w:hAnsi="Consolas"/>
                <w:sz w:val="22"/>
                <w:szCs w:val="22"/>
                <w:lang w:val="en-US"/>
              </w:rPr>
              <w:t xml:space="preserve"> 3.90</w:t>
            </w:r>
          </w:p>
        </w:tc>
      </w:tr>
    </w:tbl>
    <w:p w14:paraId="228C9817" w14:textId="77777777" w:rsidR="000F6C4B" w:rsidRPr="008D1753" w:rsidRDefault="000F6C4B" w:rsidP="000F6C4B">
      <w:pPr>
        <w:pStyle w:val="Heading2"/>
      </w:pPr>
      <w:r>
        <w:t>Vehicle</w:t>
      </w:r>
      <w:r w:rsidRPr="004D5D68">
        <w:t xml:space="preserve"> </w:t>
      </w:r>
      <w:r>
        <w:t>Catalogue</w:t>
      </w:r>
    </w:p>
    <w:p w14:paraId="06B380E7" w14:textId="77777777" w:rsidR="000F6C4B" w:rsidRDefault="000F6C4B" w:rsidP="000F6C4B">
      <w:r>
        <w:t>Y</w:t>
      </w:r>
      <w:r w:rsidRPr="004D5D68">
        <w:t>ou have to ma</w:t>
      </w:r>
      <w:r>
        <w:t xml:space="preserve">ke a catalogue for vehicles. You will receive two types of vehicle – </w:t>
      </w:r>
      <w:r>
        <w:rPr>
          <w:b/>
        </w:rPr>
        <w:t>car</w:t>
      </w:r>
      <w:r>
        <w:t xml:space="preserve"> or </w:t>
      </w:r>
      <w:r>
        <w:rPr>
          <w:b/>
        </w:rPr>
        <w:t>truck</w:t>
      </w:r>
      <w:r>
        <w:t xml:space="preserve">. </w:t>
      </w:r>
    </w:p>
    <w:p w14:paraId="2F64C987" w14:textId="77777777" w:rsidR="000F6C4B" w:rsidRDefault="000F6C4B" w:rsidP="000F6C4B">
      <w:r>
        <w:t>Until you receive the command “</w:t>
      </w:r>
      <w:r w:rsidRPr="00842E75">
        <w:rPr>
          <w:rFonts w:ascii="Consolas" w:hAnsi="Consolas"/>
          <w:b/>
        </w:rPr>
        <w:t>End</w:t>
      </w:r>
      <w:r>
        <w:t xml:space="preserve">” 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14:paraId="730E17A7" w14:textId="77777777" w:rsidTr="00CF612D">
        <w:tc>
          <w:tcPr>
            <w:tcW w:w="5660" w:type="dxa"/>
          </w:tcPr>
          <w:p w14:paraId="48940EF1" w14:textId="77777777" w:rsidR="000F6C4B" w:rsidRDefault="000F6C4B" w:rsidP="00CF612D">
            <w:pPr>
              <w:pStyle w:val="Code"/>
            </w:pPr>
            <w:r>
              <w:t>{typeOfVehicle} {model} {color} {horsepower}</w:t>
            </w:r>
          </w:p>
        </w:tc>
      </w:tr>
    </w:tbl>
    <w:p w14:paraId="7EAE5547" w14:textId="77777777" w:rsidR="000F6C4B" w:rsidRDefault="000F6C4B" w:rsidP="000F6C4B">
      <w:r>
        <w:lastRenderedPageBreak/>
        <w:t>After the “</w:t>
      </w:r>
      <w:r w:rsidRPr="00842E75">
        <w:rPr>
          <w:rFonts w:ascii="Consolas" w:hAnsi="Consolas"/>
          <w:b/>
        </w:rPr>
        <w:t>End</w:t>
      </w:r>
      <w:r>
        <w:t xml:space="preserve">” command, you will start receiving </w:t>
      </w:r>
      <w:r w:rsidRPr="009139CC">
        <w:rPr>
          <w:b/>
        </w:rPr>
        <w:t>models</w:t>
      </w:r>
      <w:r>
        <w:t xml:space="preserve"> of </w:t>
      </w:r>
      <w:r w:rsidRPr="009139CC">
        <w:rPr>
          <w:b/>
        </w:rPr>
        <w:t>vehicles</w:t>
      </w:r>
      <w:r>
        <w:t xml:space="preserve">. Print for every received vehicle its </w:t>
      </w:r>
      <w:r w:rsidRPr="00DD53D8">
        <w:rPr>
          <w:b/>
        </w:rPr>
        <w:t>data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14:paraId="61C8D001" w14:textId="77777777" w:rsidTr="00CF612D">
        <w:tc>
          <w:tcPr>
            <w:tcW w:w="4329" w:type="dxa"/>
          </w:tcPr>
          <w:p w14:paraId="010A8F7D" w14:textId="77777777" w:rsidR="000F6C4B" w:rsidRDefault="000F6C4B" w:rsidP="00CF612D">
            <w:pPr>
              <w:pStyle w:val="Code"/>
              <w:spacing w:after="0"/>
            </w:pPr>
            <w:r>
              <w:t>Type: {typeOfVehicle}</w:t>
            </w:r>
          </w:p>
          <w:p w14:paraId="0D2F6A48" w14:textId="77777777" w:rsidR="000F6C4B" w:rsidRDefault="000F6C4B" w:rsidP="00CF612D">
            <w:pPr>
              <w:pStyle w:val="Code"/>
              <w:spacing w:after="0"/>
            </w:pPr>
            <w:r>
              <w:t>Model: {modelOfVehicle}</w:t>
            </w:r>
          </w:p>
          <w:p w14:paraId="6F0D04A7" w14:textId="77777777" w:rsidR="000F6C4B" w:rsidRDefault="000F6C4B" w:rsidP="00CF612D">
            <w:pPr>
              <w:pStyle w:val="Code"/>
              <w:spacing w:after="0"/>
            </w:pPr>
            <w:r>
              <w:t>Color: {colorOfVehicle}</w:t>
            </w:r>
          </w:p>
          <w:p w14:paraId="58BBF9D6" w14:textId="77777777" w:rsidR="000F6C4B" w:rsidRDefault="000F6C4B" w:rsidP="00CF612D">
            <w:pPr>
              <w:pStyle w:val="Code"/>
              <w:spacing w:after="0"/>
            </w:pPr>
            <w:r>
              <w:t>Horsepower: {horsepowerOfVehicle}</w:t>
            </w:r>
          </w:p>
          <w:p w14:paraId="61785E5C" w14:textId="4229CD76" w:rsidR="00842E75" w:rsidRPr="00842E75" w:rsidRDefault="00842E75" w:rsidP="00842E75"/>
        </w:tc>
      </w:tr>
    </w:tbl>
    <w:p w14:paraId="6FE0955F" w14:textId="77777777" w:rsidR="000F6C4B" w:rsidRDefault="000F6C4B" w:rsidP="000F6C4B">
      <w:r>
        <w:t>When you receive the command “</w:t>
      </w:r>
      <w:r w:rsidRPr="009139CC">
        <w:rPr>
          <w:b/>
        </w:rPr>
        <w:t>Close the Catalogue</w:t>
      </w:r>
      <w:r>
        <w:t xml:space="preserve">”, stop receiving input and print </w:t>
      </w:r>
      <w:r w:rsidRPr="009139CC">
        <w:t>the</w:t>
      </w:r>
      <w: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>
        <w:t xml:space="preserve"> in the format:</w:t>
      </w:r>
    </w:p>
    <w:p w14:paraId="15CF43A4" w14:textId="77777777" w:rsidR="000F6C4B" w:rsidRDefault="000F6C4B" w:rsidP="000F6C4B">
      <w:pPr>
        <w:pStyle w:val="Code"/>
      </w:pPr>
      <w:r>
        <w:t>{typeOfVehicles} have average horsepower of {averageHorsepower}.</w:t>
      </w:r>
    </w:p>
    <w:p w14:paraId="4B62B43B" w14:textId="77777777" w:rsidR="000F6C4B" w:rsidRDefault="000F6C4B" w:rsidP="000F6C4B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is calculated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14:paraId="24A92A7B" w14:textId="77777777" w:rsidR="000F6C4B" w:rsidRDefault="000F6C4B" w:rsidP="000F6C4B">
      <w:pPr>
        <w:rPr>
          <w:b/>
        </w:rPr>
      </w:pPr>
      <w:r>
        <w:t xml:space="preserve">Format the answer to the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>
        <w:rPr>
          <w:b/>
        </w:rPr>
        <w:t>decimal point</w:t>
      </w:r>
      <w:r>
        <w:t>.</w:t>
      </w:r>
    </w:p>
    <w:p w14:paraId="08CF6B82" w14:textId="77777777" w:rsidR="000F6C4B" w:rsidRPr="00D61191" w:rsidRDefault="000F6C4B" w:rsidP="000F6C4B">
      <w:pPr>
        <w:pStyle w:val="Heading3"/>
      </w:pPr>
      <w:r>
        <w:rPr>
          <w:lang w:eastAsia="ja-JP"/>
        </w:rPr>
        <w:t>Constraints</w:t>
      </w:r>
    </w:p>
    <w:p w14:paraId="185BFDE5" w14:textId="77777777" w:rsidR="000F6C4B" w:rsidRDefault="000F6C4B" w:rsidP="00A46F3A">
      <w:pPr>
        <w:pStyle w:val="ListParagraph"/>
        <w:numPr>
          <w:ilvl w:val="0"/>
          <w:numId w:val="9"/>
        </w:numPr>
        <w:spacing w:before="80" w:after="120"/>
      </w:pPr>
      <w:r>
        <w:t xml:space="preserve">The type of vehicle will always be </w:t>
      </w:r>
      <w:r w:rsidRPr="00D4259C">
        <w:rPr>
          <w:b/>
        </w:rPr>
        <w:t>car</w:t>
      </w:r>
      <w:r>
        <w:t xml:space="preserve"> or </w:t>
      </w:r>
      <w:r w:rsidRPr="00D4259C">
        <w:rPr>
          <w:b/>
        </w:rPr>
        <w:t>truck</w:t>
      </w:r>
      <w:r>
        <w:t>.</w:t>
      </w:r>
    </w:p>
    <w:p w14:paraId="1C27FF5A" w14:textId="77777777" w:rsidR="000F6C4B" w:rsidRDefault="000F6C4B" w:rsidP="00A46F3A">
      <w:pPr>
        <w:pStyle w:val="ListParagraph"/>
        <w:numPr>
          <w:ilvl w:val="0"/>
          <w:numId w:val="9"/>
        </w:numPr>
        <w:spacing w:before="80" w:after="120"/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14:paraId="457BEC46" w14:textId="77777777" w:rsidR="000F6C4B" w:rsidRPr="00D4259C" w:rsidRDefault="000F6C4B" w:rsidP="00A46F3A">
      <w:pPr>
        <w:pStyle w:val="ListParagraph"/>
        <w:numPr>
          <w:ilvl w:val="0"/>
          <w:numId w:val="9"/>
        </w:numPr>
        <w:spacing w:before="80" w:after="120"/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14:paraId="3E240555" w14:textId="77777777" w:rsidR="000F6C4B" w:rsidRDefault="000F6C4B" w:rsidP="00A46F3A">
      <w:pPr>
        <w:pStyle w:val="ListParagraph"/>
        <w:numPr>
          <w:ilvl w:val="0"/>
          <w:numId w:val="9"/>
        </w:numPr>
        <w:spacing w:before="80" w:after="120"/>
      </w:pPr>
      <w:r>
        <w:t xml:space="preserve">You will receive at most </w:t>
      </w:r>
      <w:r w:rsidRPr="00D4259C">
        <w:rPr>
          <w:b/>
        </w:rPr>
        <w:t>50</w:t>
      </w:r>
      <w:r>
        <w:t xml:space="preserve"> vehicles.</w:t>
      </w:r>
    </w:p>
    <w:p w14:paraId="06ED67CC" w14:textId="77777777" w:rsidR="000F6C4B" w:rsidRPr="004D5D68" w:rsidRDefault="000F6C4B" w:rsidP="00A46F3A">
      <w:pPr>
        <w:pStyle w:val="ListParagraph"/>
        <w:numPr>
          <w:ilvl w:val="0"/>
          <w:numId w:val="9"/>
        </w:numPr>
        <w:spacing w:before="80" w:after="120"/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14:paraId="5CB3AF63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703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3"/>
        <w:gridCol w:w="4236"/>
      </w:tblGrid>
      <w:tr w:rsidR="000F6C4B" w:rsidRPr="00603773" w14:paraId="6681DB5C" w14:textId="77777777" w:rsidTr="00842E75">
        <w:tc>
          <w:tcPr>
            <w:tcW w:w="2803" w:type="dxa"/>
            <w:shd w:val="clear" w:color="auto" w:fill="D9D9D9" w:themeFill="background1" w:themeFillShade="D9"/>
          </w:tcPr>
          <w:p w14:paraId="745C3E3B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4236" w:type="dxa"/>
            <w:shd w:val="clear" w:color="auto" w:fill="D9D9D9" w:themeFill="background1" w:themeFillShade="D9"/>
          </w:tcPr>
          <w:p w14:paraId="11CC5266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4E374573" w14:textId="77777777" w:rsidTr="00842E75">
        <w:tc>
          <w:tcPr>
            <w:tcW w:w="2803" w:type="dxa"/>
          </w:tcPr>
          <w:p w14:paraId="1EC93D21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truck Man red 200</w:t>
            </w:r>
          </w:p>
          <w:p w14:paraId="293AD343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truck Mercedes blue 300</w:t>
            </w:r>
          </w:p>
          <w:p w14:paraId="50C774A0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car Ford green 120</w:t>
            </w:r>
          </w:p>
          <w:p w14:paraId="0ED1FC50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car Ferrari red 550</w:t>
            </w:r>
          </w:p>
          <w:p w14:paraId="28C948E7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car Lamborghini orange 570</w:t>
            </w:r>
          </w:p>
          <w:p w14:paraId="4CFE9677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  <w:p w14:paraId="5DDF372F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Ferrari</w:t>
            </w:r>
          </w:p>
          <w:p w14:paraId="5754EBC0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Ford</w:t>
            </w:r>
          </w:p>
          <w:p w14:paraId="6FE5113E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Man</w:t>
            </w:r>
          </w:p>
          <w:p w14:paraId="41D37853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Close the Catalogue</w:t>
            </w:r>
          </w:p>
        </w:tc>
        <w:tc>
          <w:tcPr>
            <w:tcW w:w="4236" w:type="dxa"/>
          </w:tcPr>
          <w:p w14:paraId="68BBEB48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0C3E0EEA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Ferrari</w:t>
            </w:r>
          </w:p>
          <w:p w14:paraId="43CECDBF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6FB7EEB4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550</w:t>
            </w:r>
          </w:p>
          <w:p w14:paraId="7E4D52D1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Car</w:t>
            </w:r>
          </w:p>
          <w:p w14:paraId="776F1DA0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Ford</w:t>
            </w:r>
          </w:p>
          <w:p w14:paraId="7CD06D25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green</w:t>
            </w:r>
          </w:p>
          <w:p w14:paraId="62F8258B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120</w:t>
            </w:r>
          </w:p>
          <w:p w14:paraId="64C51E22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Type: Truck</w:t>
            </w:r>
          </w:p>
          <w:p w14:paraId="7921F9FB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Model: Man</w:t>
            </w:r>
          </w:p>
          <w:p w14:paraId="27800726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Color: red</w:t>
            </w:r>
          </w:p>
          <w:p w14:paraId="759F051C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Horsepower: 200</w:t>
            </w:r>
          </w:p>
          <w:p w14:paraId="7093E7DF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Cars have average horsepower of: 413.33.</w:t>
            </w:r>
          </w:p>
          <w:p w14:paraId="75335B02" w14:textId="77777777" w:rsidR="000F6C4B" w:rsidRPr="000F6C4B" w:rsidRDefault="000F6C4B" w:rsidP="00CF612D">
            <w:pPr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Trucks have average horsepower of: 250.00.</w:t>
            </w:r>
          </w:p>
        </w:tc>
      </w:tr>
    </w:tbl>
    <w:p w14:paraId="39703202" w14:textId="77777777" w:rsidR="000F6C4B" w:rsidRPr="001455D1" w:rsidRDefault="000F6C4B" w:rsidP="000F6C4B">
      <w:pPr>
        <w:pStyle w:val="Heading2"/>
      </w:pPr>
      <w:r>
        <w:lastRenderedPageBreak/>
        <w:t>Order by Age</w:t>
      </w:r>
    </w:p>
    <w:p w14:paraId="203B396A" w14:textId="77777777" w:rsidR="000F6C4B" w:rsidRDefault="000F6C4B" w:rsidP="000F6C4B">
      <w:r>
        <w:t xml:space="preserve">You will receive an </w:t>
      </w:r>
      <w:r>
        <w:rPr>
          <w:b/>
        </w:rPr>
        <w:t>unknown</w:t>
      </w:r>
      <w:r>
        <w:t xml:space="preserve"> number of lines. On each line, you will receive array with </w:t>
      </w:r>
      <w:r w:rsidRPr="00A2096B">
        <w:rPr>
          <w:b/>
        </w:rPr>
        <w:t>3</w:t>
      </w:r>
      <w:r>
        <w:t xml:space="preserve"> elements. </w:t>
      </w:r>
      <w:r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>
        <w:t xml:space="preserve">element will be a </w:t>
      </w:r>
      <w:r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>
        <w:rPr>
          <w:b/>
        </w:rPr>
        <w:t>The l</w:t>
      </w:r>
      <w:r w:rsidRPr="00A64982">
        <w:rPr>
          <w:b/>
        </w:rPr>
        <w:t>ast</w:t>
      </w:r>
      <w:r>
        <w:t xml:space="preserve"> element will be an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14:paraId="1B166450" w14:textId="77777777" w:rsidR="000F6C4B" w:rsidRPr="00A64982" w:rsidRDefault="000F6C4B" w:rsidP="000F6C4B">
      <w:r>
        <w:t>When you receive the command “</w:t>
      </w:r>
      <w:r w:rsidRPr="00842E75">
        <w:rPr>
          <w:rFonts w:ascii="Consolas" w:hAnsi="Consolas"/>
          <w:b/>
        </w:rPr>
        <w:t>End</w:t>
      </w:r>
      <w:r>
        <w:t xml:space="preserve">”, stop taking input and print </w:t>
      </w:r>
      <w:r w:rsidRPr="00A0032E">
        <w:rPr>
          <w:b/>
        </w:rPr>
        <w:t>all</w:t>
      </w:r>
      <w:r>
        <w:rPr>
          <w:b/>
        </w:rPr>
        <w:t xml:space="preserve"> the</w:t>
      </w:r>
      <w:r>
        <w:t xml:space="preserve"> </w:t>
      </w:r>
      <w:r w:rsidRPr="00A0032E">
        <w:rPr>
          <w:b/>
        </w:rPr>
        <w:t>people</w:t>
      </w:r>
      <w:r>
        <w:t xml:space="preserve">, </w:t>
      </w:r>
      <w:r w:rsidRPr="00A0032E">
        <w:rPr>
          <w:b/>
        </w:rPr>
        <w:t>ordered</w:t>
      </w:r>
      <w:r>
        <w:t xml:space="preserve"> by </w:t>
      </w:r>
      <w:r w:rsidRPr="00A0032E">
        <w:rPr>
          <w:b/>
        </w:rPr>
        <w:t>age</w:t>
      </w:r>
      <w:r>
        <w:t xml:space="preserve">. </w:t>
      </w:r>
    </w:p>
    <w:p w14:paraId="45130B82" w14:textId="77777777" w:rsidR="000F6C4B" w:rsidRDefault="000F6C4B" w:rsidP="000F6C4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60377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0F6C4B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0F6C4B" w:rsidRPr="004D5D68" w14:paraId="14B9E3CE" w14:textId="77777777" w:rsidTr="00CF612D">
        <w:tc>
          <w:tcPr>
            <w:tcW w:w="2227" w:type="dxa"/>
          </w:tcPr>
          <w:p w14:paraId="5A5CC6AD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Georgi 123456 20</w:t>
            </w:r>
          </w:p>
          <w:p w14:paraId="343ECF10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Pesho 78911 15</w:t>
            </w:r>
          </w:p>
          <w:p w14:paraId="689A6816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Stefan 524244 10</w:t>
            </w:r>
          </w:p>
          <w:p w14:paraId="0697F494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sz w:val="22"/>
                <w:szCs w:val="22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Stefan with ID: 524244 is 10 years old.</w:t>
            </w:r>
          </w:p>
          <w:p w14:paraId="0D60C446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Pesho with ID: 78911 is 15 years old.</w:t>
            </w:r>
          </w:p>
          <w:p w14:paraId="54567B02" w14:textId="77777777" w:rsidR="000F6C4B" w:rsidRPr="00842E75" w:rsidRDefault="000F6C4B" w:rsidP="00CF612D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842E75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Georgi with ID: 123456 is 20 years old.</w:t>
            </w:r>
          </w:p>
        </w:tc>
        <w:bookmarkStart w:id="5" w:name="_GoBack"/>
        <w:bookmarkEnd w:id="5"/>
      </w:tr>
    </w:tbl>
    <w:p w14:paraId="31CE35F5" w14:textId="77777777" w:rsidR="000F6C4B" w:rsidRDefault="000F6C4B" w:rsidP="00C555DF">
      <w:pPr>
        <w:pStyle w:val="Heading2"/>
        <w:numPr>
          <w:ilvl w:val="0"/>
          <w:numId w:val="0"/>
        </w:numPr>
        <w:spacing w:before="200" w:after="40"/>
        <w:ind w:left="360" w:hanging="360"/>
      </w:pPr>
    </w:p>
    <w:sectPr w:rsidR="000F6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D69"/>
    <w:multiLevelType w:val="hybridMultilevel"/>
    <w:tmpl w:val="3E689E26"/>
    <w:lvl w:ilvl="0" w:tplc="5ECADF6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090E9F60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BF8670E"/>
    <w:multiLevelType w:val="hybridMultilevel"/>
    <w:tmpl w:val="B154694E"/>
    <w:lvl w:ilvl="0" w:tplc="5ECADF6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85672"/>
    <w:multiLevelType w:val="hybridMultilevel"/>
    <w:tmpl w:val="149AABFC"/>
    <w:lvl w:ilvl="0" w:tplc="5ECADF6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85835"/>
    <w:rsid w:val="000F07A9"/>
    <w:rsid w:val="000F6C4B"/>
    <w:rsid w:val="00143B1A"/>
    <w:rsid w:val="00224BC4"/>
    <w:rsid w:val="002A64F8"/>
    <w:rsid w:val="002B493E"/>
    <w:rsid w:val="00344B50"/>
    <w:rsid w:val="0043278D"/>
    <w:rsid w:val="0047574F"/>
    <w:rsid w:val="004D359A"/>
    <w:rsid w:val="005237D4"/>
    <w:rsid w:val="005439C0"/>
    <w:rsid w:val="00551B0B"/>
    <w:rsid w:val="0056257E"/>
    <w:rsid w:val="00616FD0"/>
    <w:rsid w:val="00626DD7"/>
    <w:rsid w:val="006B5F7E"/>
    <w:rsid w:val="007403E2"/>
    <w:rsid w:val="00816923"/>
    <w:rsid w:val="00842E75"/>
    <w:rsid w:val="008F3778"/>
    <w:rsid w:val="00984FD4"/>
    <w:rsid w:val="00A46F3A"/>
    <w:rsid w:val="00A55414"/>
    <w:rsid w:val="00B631F3"/>
    <w:rsid w:val="00C555DF"/>
    <w:rsid w:val="00D04E43"/>
    <w:rsid w:val="00D16A85"/>
    <w:rsid w:val="00D92A08"/>
    <w:rsid w:val="00DC65F7"/>
    <w:rsid w:val="00DE6993"/>
    <w:rsid w:val="00E01470"/>
    <w:rsid w:val="00E17546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327" TargetMode="External"/><Relationship Id="rId5" Type="http://schemas.openxmlformats.org/officeDocument/2006/relationships/hyperlink" Target="https://softuni.bg/courses/technology-fundamental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276</TotalTime>
  <Pages>5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Classes Exercise</vt:lpstr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Exercise</dc:title>
  <dc:subject>Technology Fundamentals – Practical Training Course @ SoftUni</dc:subject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Dimitar Tanasi</cp:lastModifiedBy>
  <cp:revision>12</cp:revision>
  <dcterms:created xsi:type="dcterms:W3CDTF">2018-07-03T07:34:00Z</dcterms:created>
  <dcterms:modified xsi:type="dcterms:W3CDTF">2018-11-06T15:32:00Z</dcterms:modified>
  <cp:category>programming, education, software engineering, software development</cp:category>
</cp:coreProperties>
</file>